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3C6EE3" w:rsidRPr="008117D1" w:rsidRDefault="003C6EE3" w:rsidP="003C6EE3">
            <w:pPr>
              <w:pStyle w:val="Title"/>
              <w:rPr>
                <w:b/>
                <w:sz w:val="56"/>
              </w:rPr>
            </w:pPr>
            <w:r w:rsidRPr="008117D1">
              <w:rPr>
                <w:b/>
                <w:sz w:val="56"/>
              </w:rPr>
              <w:t>A Text/Turn Based Game</w:t>
            </w:r>
          </w:p>
          <w:p w:rsidR="00692703" w:rsidRDefault="00692703" w:rsidP="00913946">
            <w:pPr>
              <w:pStyle w:val="ContactInfoEmphasis"/>
              <w:contextualSpacing w:val="0"/>
            </w:pPr>
          </w:p>
          <w:p w:rsidR="003C6EE3" w:rsidRPr="00CF1A49" w:rsidRDefault="003C6EE3" w:rsidP="00913946">
            <w:pPr>
              <w:pStyle w:val="ContactInfoEmphasis"/>
              <w:contextualSpacing w:val="0"/>
            </w:pPr>
          </w:p>
        </w:tc>
      </w:tr>
    </w:tbl>
    <w:p w:rsidR="0039216D" w:rsidRDefault="0039216D" w:rsidP="006E1507"/>
    <w:p w:rsidR="0039216D" w:rsidRDefault="0039216D" w:rsidP="006E1507"/>
    <w:p w:rsidR="0039216D" w:rsidRDefault="0039216D" w:rsidP="006E1507"/>
    <w:p w:rsidR="0039216D" w:rsidRDefault="0039216D" w:rsidP="006E1507"/>
    <w:p w:rsidR="0039216D" w:rsidRDefault="0039216D" w:rsidP="006E1507"/>
    <w:p w:rsidR="0039216D" w:rsidRDefault="0039216D" w:rsidP="006E1507"/>
    <w:p w:rsidR="0039216D" w:rsidRPr="003C6EE3" w:rsidRDefault="0039216D" w:rsidP="0039216D">
      <w:pPr>
        <w:pStyle w:val="ListParagraph"/>
        <w:numPr>
          <w:ilvl w:val="0"/>
          <w:numId w:val="17"/>
        </w:numPr>
        <w:rPr>
          <w:sz w:val="52"/>
          <w:szCs w:val="48"/>
        </w:rPr>
      </w:pPr>
      <w:r w:rsidRPr="003C6EE3">
        <w:rPr>
          <w:sz w:val="52"/>
          <w:szCs w:val="48"/>
        </w:rPr>
        <w:t xml:space="preserve">Abdullah Raheel </w:t>
      </w:r>
      <w:r w:rsidRPr="003C6EE3">
        <w:rPr>
          <w:sz w:val="52"/>
          <w:szCs w:val="48"/>
        </w:rPr>
        <w:tab/>
      </w:r>
      <w:r w:rsidRPr="003C6EE3">
        <w:rPr>
          <w:sz w:val="52"/>
          <w:szCs w:val="48"/>
        </w:rPr>
        <w:tab/>
      </w:r>
      <w:r w:rsidR="0035092B">
        <w:rPr>
          <w:sz w:val="52"/>
          <w:szCs w:val="48"/>
        </w:rPr>
        <w:tab/>
      </w:r>
      <w:r w:rsidRPr="003C6EE3">
        <w:rPr>
          <w:sz w:val="52"/>
          <w:szCs w:val="48"/>
        </w:rPr>
        <w:t>18K-0170</w:t>
      </w:r>
    </w:p>
    <w:p w:rsidR="0039216D" w:rsidRPr="003C6EE3" w:rsidRDefault="0039216D" w:rsidP="0039216D">
      <w:pPr>
        <w:pStyle w:val="ListParagraph"/>
        <w:numPr>
          <w:ilvl w:val="0"/>
          <w:numId w:val="17"/>
        </w:numPr>
        <w:rPr>
          <w:sz w:val="52"/>
          <w:szCs w:val="48"/>
        </w:rPr>
      </w:pPr>
      <w:r w:rsidRPr="003C6EE3">
        <w:rPr>
          <w:sz w:val="52"/>
          <w:szCs w:val="48"/>
        </w:rPr>
        <w:t xml:space="preserve">Mahad Khalid Tarar </w:t>
      </w:r>
      <w:r w:rsidR="0035092B">
        <w:rPr>
          <w:sz w:val="52"/>
          <w:szCs w:val="48"/>
        </w:rPr>
        <w:tab/>
      </w:r>
      <w:r w:rsidRPr="003C6EE3">
        <w:rPr>
          <w:sz w:val="52"/>
          <w:szCs w:val="48"/>
        </w:rPr>
        <w:tab/>
        <w:t>18K-0187</w:t>
      </w:r>
    </w:p>
    <w:p w:rsidR="0039216D" w:rsidRPr="003C6EE3" w:rsidRDefault="0039216D" w:rsidP="0039216D">
      <w:pPr>
        <w:pStyle w:val="ListParagraph"/>
        <w:numPr>
          <w:ilvl w:val="0"/>
          <w:numId w:val="17"/>
        </w:numPr>
        <w:rPr>
          <w:sz w:val="52"/>
          <w:szCs w:val="48"/>
        </w:rPr>
      </w:pPr>
      <w:r w:rsidRPr="003C6EE3">
        <w:rPr>
          <w:sz w:val="52"/>
          <w:szCs w:val="48"/>
        </w:rPr>
        <w:t>Ammar Bin Nasir</w:t>
      </w:r>
      <w:r w:rsidRPr="003C6EE3">
        <w:rPr>
          <w:sz w:val="52"/>
          <w:szCs w:val="48"/>
        </w:rPr>
        <w:tab/>
      </w:r>
      <w:r w:rsidRPr="003C6EE3">
        <w:rPr>
          <w:sz w:val="52"/>
          <w:szCs w:val="48"/>
        </w:rPr>
        <w:tab/>
      </w:r>
      <w:r w:rsidR="0035092B">
        <w:rPr>
          <w:sz w:val="52"/>
          <w:szCs w:val="48"/>
        </w:rPr>
        <w:tab/>
      </w:r>
      <w:r w:rsidRPr="003C6EE3">
        <w:rPr>
          <w:sz w:val="52"/>
          <w:szCs w:val="48"/>
        </w:rPr>
        <w:t>18K-1037</w:t>
      </w:r>
    </w:p>
    <w:p w:rsidR="0039216D" w:rsidRPr="003C6EE3" w:rsidRDefault="0039216D" w:rsidP="0039216D">
      <w:pPr>
        <w:pStyle w:val="ListParagraph"/>
        <w:numPr>
          <w:ilvl w:val="0"/>
          <w:numId w:val="17"/>
        </w:numPr>
        <w:rPr>
          <w:sz w:val="52"/>
          <w:szCs w:val="48"/>
        </w:rPr>
      </w:pPr>
      <w:r w:rsidRPr="003C6EE3">
        <w:rPr>
          <w:sz w:val="52"/>
          <w:szCs w:val="48"/>
        </w:rPr>
        <w:t>Jahanzeb Raza</w:t>
      </w:r>
      <w:r w:rsidRPr="003C6EE3">
        <w:rPr>
          <w:sz w:val="52"/>
          <w:szCs w:val="48"/>
        </w:rPr>
        <w:tab/>
      </w:r>
      <w:r w:rsidRPr="003C6EE3">
        <w:rPr>
          <w:sz w:val="52"/>
          <w:szCs w:val="48"/>
        </w:rPr>
        <w:tab/>
      </w:r>
      <w:r w:rsidRPr="003C6EE3">
        <w:rPr>
          <w:sz w:val="52"/>
          <w:szCs w:val="48"/>
        </w:rPr>
        <w:tab/>
      </w:r>
      <w:r w:rsidR="0035092B">
        <w:rPr>
          <w:sz w:val="52"/>
          <w:szCs w:val="48"/>
        </w:rPr>
        <w:tab/>
      </w:r>
      <w:r w:rsidRPr="003C6EE3">
        <w:rPr>
          <w:sz w:val="52"/>
          <w:szCs w:val="48"/>
        </w:rPr>
        <w:t>18K-0202</w:t>
      </w:r>
    </w:p>
    <w:p w:rsidR="003C6EE3" w:rsidRPr="003C6EE3" w:rsidRDefault="0039216D" w:rsidP="0039216D">
      <w:pPr>
        <w:pStyle w:val="ListParagraph"/>
        <w:numPr>
          <w:ilvl w:val="0"/>
          <w:numId w:val="17"/>
        </w:numPr>
        <w:rPr>
          <w:sz w:val="24"/>
        </w:rPr>
      </w:pPr>
      <w:r w:rsidRPr="003C6EE3">
        <w:rPr>
          <w:sz w:val="52"/>
          <w:szCs w:val="48"/>
        </w:rPr>
        <w:t>Abdullah Muzaffar</w:t>
      </w:r>
      <w:r w:rsidRPr="003C6EE3">
        <w:rPr>
          <w:sz w:val="52"/>
          <w:szCs w:val="48"/>
        </w:rPr>
        <w:tab/>
      </w:r>
      <w:r w:rsidR="003C6EE3">
        <w:rPr>
          <w:sz w:val="52"/>
          <w:szCs w:val="48"/>
        </w:rPr>
        <w:tab/>
      </w:r>
      <w:r w:rsidR="0035092B">
        <w:rPr>
          <w:sz w:val="52"/>
          <w:szCs w:val="48"/>
        </w:rPr>
        <w:tab/>
      </w:r>
      <w:r w:rsidRPr="003C6EE3">
        <w:rPr>
          <w:sz w:val="52"/>
          <w:szCs w:val="48"/>
        </w:rPr>
        <w:t>18K-0170</w:t>
      </w:r>
    </w:p>
    <w:p w:rsidR="003C6EE3" w:rsidRDefault="003C6EE3" w:rsidP="003C6EE3">
      <w:pPr>
        <w:rPr>
          <w:sz w:val="32"/>
        </w:rPr>
      </w:pPr>
    </w:p>
    <w:p w:rsidR="003C6EE3" w:rsidRDefault="003C6EE3" w:rsidP="003C6EE3">
      <w:pPr>
        <w:rPr>
          <w:b/>
          <w:sz w:val="32"/>
        </w:rPr>
      </w:pPr>
    </w:p>
    <w:p w:rsidR="003C6EE3" w:rsidRDefault="003C6EE3" w:rsidP="003C6EE3">
      <w:pPr>
        <w:rPr>
          <w:b/>
          <w:sz w:val="32"/>
        </w:rPr>
      </w:pPr>
    </w:p>
    <w:p w:rsidR="0039216D" w:rsidRPr="003C6EE3" w:rsidRDefault="0039216D" w:rsidP="003C6EE3">
      <w:pPr>
        <w:rPr>
          <w:sz w:val="32"/>
        </w:rPr>
      </w:pPr>
      <w:r w:rsidRPr="003C6EE3">
        <w:rPr>
          <w:sz w:val="32"/>
        </w:rPr>
        <w:br w:type="page"/>
      </w:r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39216D" w:rsidRPr="00CF1A49" w:rsidTr="00E65CA1">
        <w:tc>
          <w:tcPr>
            <w:tcW w:w="9360" w:type="dxa"/>
            <w:tcMar>
              <w:top w:w="432" w:type="dxa"/>
            </w:tcMar>
          </w:tcPr>
          <w:p w:rsidR="003C6EE3" w:rsidRPr="003C6EE3" w:rsidRDefault="003C6EE3" w:rsidP="003C6EE3">
            <w:pPr>
              <w:rPr>
                <w:sz w:val="28"/>
                <w:szCs w:val="44"/>
              </w:rPr>
            </w:pPr>
            <w:r w:rsidRPr="003C6EE3">
              <w:rPr>
                <w:b/>
                <w:sz w:val="28"/>
                <w:szCs w:val="44"/>
              </w:rPr>
              <w:lastRenderedPageBreak/>
              <w:t>Objective</w:t>
            </w:r>
            <w:r w:rsidRPr="003C6EE3">
              <w:rPr>
                <w:sz w:val="28"/>
                <w:szCs w:val="44"/>
              </w:rPr>
              <w:t>: To learn and implement the concepts of OOP</w:t>
            </w:r>
            <w:r w:rsidR="003A57E1">
              <w:rPr>
                <w:sz w:val="28"/>
                <w:szCs w:val="44"/>
              </w:rPr>
              <w:t xml:space="preserve"> in depth</w:t>
            </w:r>
            <w:r w:rsidRPr="003C6EE3">
              <w:rPr>
                <w:sz w:val="28"/>
                <w:szCs w:val="44"/>
              </w:rPr>
              <w:t xml:space="preserve"> and to set our footing in the world of game development.</w:t>
            </w:r>
          </w:p>
          <w:p w:rsidR="0039216D" w:rsidRPr="00CF1A49" w:rsidRDefault="0039216D" w:rsidP="00E65CA1">
            <w:pPr>
              <w:contextualSpacing w:val="0"/>
            </w:pPr>
          </w:p>
        </w:tc>
      </w:tr>
    </w:tbl>
    <w:p w:rsidR="0039216D" w:rsidRPr="00CF1A49" w:rsidRDefault="009E4E7B" w:rsidP="0039216D">
      <w:pPr>
        <w:pStyle w:val="Heading1"/>
      </w:pPr>
      <w:r>
        <w:t xml:space="preserve">Short </w:t>
      </w:r>
      <w:r w:rsidR="005D0B64">
        <w:t>Description</w:t>
      </w:r>
    </w:p>
    <w:tbl>
      <w:tblPr>
        <w:tblStyle w:val="TableGrid"/>
        <w:tblW w:w="5339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70"/>
      </w:tblGrid>
      <w:tr w:rsidR="0039216D" w:rsidRPr="00CF1A49" w:rsidTr="005D0B64">
        <w:tc>
          <w:tcPr>
            <w:tcW w:w="9970" w:type="dxa"/>
          </w:tcPr>
          <w:p w:rsidR="0039216D" w:rsidRPr="00CF1A49" w:rsidRDefault="003A57E1" w:rsidP="00E65CA1">
            <w:pPr>
              <w:pStyle w:val="Heading2"/>
              <w:contextualSpacing w:val="0"/>
              <w:outlineLvl w:val="1"/>
            </w:pPr>
            <w:r>
              <w:t>Character</w:t>
            </w:r>
            <w:r w:rsidR="005D0B64">
              <w:t>:</w:t>
            </w:r>
          </w:p>
          <w:p w:rsidR="0039216D" w:rsidRDefault="005D0B64" w:rsidP="005D0B64">
            <w:pPr>
              <w:contextualSpacing w:val="0"/>
              <w:rPr>
                <w:color w:val="000000" w:themeColor="text1"/>
              </w:rPr>
            </w:pPr>
            <w:r w:rsidRPr="003A57E1">
              <w:rPr>
                <w:color w:val="000000" w:themeColor="text1"/>
              </w:rPr>
              <w:t>The user will be controlling the player. There will be different options that the user can select from, the options will be displayed along with the information about the character.</w:t>
            </w:r>
          </w:p>
          <w:p w:rsidR="003A57E1" w:rsidRDefault="003A57E1" w:rsidP="005D0B64">
            <w:pPr>
              <w:contextualSpacing w:val="0"/>
              <w:rPr>
                <w:color w:val="000000" w:themeColor="text1"/>
              </w:rPr>
            </w:pPr>
          </w:p>
          <w:p w:rsidR="003A57E1" w:rsidRDefault="003A57E1" w:rsidP="005D0B64">
            <w:pPr>
              <w:contextualSpacing w:val="0"/>
              <w:rPr>
                <w:color w:val="000000" w:themeColor="text1"/>
              </w:rPr>
            </w:pPr>
            <w:r w:rsidRPr="00F567F3">
              <w:rPr>
                <w:b/>
                <w:color w:val="000000" w:themeColor="text1"/>
              </w:rPr>
              <w:t>Character</w:t>
            </w:r>
            <w:r>
              <w:rPr>
                <w:color w:val="000000" w:themeColor="text1"/>
              </w:rPr>
              <w:t xml:space="preserve"> will have the following attributes:</w:t>
            </w:r>
          </w:p>
          <w:p w:rsidR="003A57E1" w:rsidRDefault="003A57E1" w:rsidP="003A57E1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Gold ( Gold dropped for enemies)</w:t>
            </w:r>
          </w:p>
          <w:p w:rsidR="003A57E1" w:rsidRDefault="003A57E1" w:rsidP="003A57E1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Level</w:t>
            </w:r>
          </w:p>
          <w:p w:rsidR="003A57E1" w:rsidRDefault="003A57E1" w:rsidP="003A57E1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  <w:p w:rsidR="003A57E1" w:rsidRDefault="003A57E1" w:rsidP="003A57E1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</w:t>
            </w:r>
          </w:p>
          <w:p w:rsidR="003A57E1" w:rsidRDefault="003A57E1" w:rsidP="003A57E1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Stamina</w:t>
            </w:r>
          </w:p>
          <w:p w:rsidR="003A57E1" w:rsidRDefault="003A57E1" w:rsidP="003A57E1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Experience</w:t>
            </w:r>
          </w:p>
          <w:p w:rsidR="00F86519" w:rsidRDefault="00AB325B" w:rsidP="003A57E1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Armo</w:t>
            </w:r>
            <w:r w:rsidR="00F86519">
              <w:rPr>
                <w:color w:val="000000" w:themeColor="text1"/>
              </w:rPr>
              <w:t>r</w:t>
            </w:r>
          </w:p>
          <w:p w:rsidR="00F86519" w:rsidRDefault="00F86519" w:rsidP="003A57E1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Magic Resistance</w:t>
            </w:r>
          </w:p>
          <w:p w:rsidR="003A57E1" w:rsidRPr="003A57E1" w:rsidRDefault="003A57E1" w:rsidP="003A57E1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Inventory (items dropped for enemies)</w:t>
            </w:r>
          </w:p>
          <w:p w:rsidR="005D0B64" w:rsidRPr="003A57E1" w:rsidRDefault="005D0B64" w:rsidP="005D0B64">
            <w:pPr>
              <w:contextualSpacing w:val="0"/>
              <w:rPr>
                <w:color w:val="000000" w:themeColor="text1"/>
              </w:rPr>
            </w:pPr>
            <w:r w:rsidRPr="003A57E1">
              <w:rPr>
                <w:color w:val="000000" w:themeColor="text1"/>
              </w:rPr>
              <w:t xml:space="preserve">The </w:t>
            </w:r>
            <w:r w:rsidR="00F567F3" w:rsidRPr="00F567F3">
              <w:rPr>
                <w:b/>
                <w:color w:val="000000" w:themeColor="text1"/>
              </w:rPr>
              <w:t>Players</w:t>
            </w:r>
            <w:r w:rsidRPr="003A57E1">
              <w:rPr>
                <w:color w:val="000000" w:themeColor="text1"/>
              </w:rPr>
              <w:t xml:space="preserve"> will have </w:t>
            </w:r>
            <w:r w:rsidR="00D759DA" w:rsidRPr="003A57E1">
              <w:rPr>
                <w:color w:val="000000" w:themeColor="text1"/>
              </w:rPr>
              <w:t>non-combat</w:t>
            </w:r>
            <w:r w:rsidRPr="003A57E1">
              <w:rPr>
                <w:color w:val="000000" w:themeColor="text1"/>
              </w:rPr>
              <w:t xml:space="preserve"> abilities like:</w:t>
            </w:r>
          </w:p>
          <w:p w:rsidR="005D0B64" w:rsidRPr="003A57E1" w:rsidRDefault="005D0B64" w:rsidP="005D0B64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003A57E1">
              <w:rPr>
                <w:color w:val="000000" w:themeColor="text1"/>
              </w:rPr>
              <w:t>Move</w:t>
            </w:r>
          </w:p>
          <w:p w:rsidR="005D0B64" w:rsidRPr="003A57E1" w:rsidRDefault="005D0B64" w:rsidP="005D0B64">
            <w:pPr>
              <w:pStyle w:val="ListParagraph"/>
              <w:numPr>
                <w:ilvl w:val="1"/>
                <w:numId w:val="18"/>
              </w:numPr>
              <w:rPr>
                <w:color w:val="000000" w:themeColor="text1"/>
              </w:rPr>
            </w:pPr>
            <w:r w:rsidRPr="003A57E1">
              <w:rPr>
                <w:color w:val="000000" w:themeColor="text1"/>
              </w:rPr>
              <w:t>Forward</w:t>
            </w:r>
          </w:p>
          <w:p w:rsidR="005D0B64" w:rsidRPr="003A57E1" w:rsidRDefault="005D0B64" w:rsidP="005D0B64">
            <w:pPr>
              <w:pStyle w:val="ListParagraph"/>
              <w:numPr>
                <w:ilvl w:val="1"/>
                <w:numId w:val="18"/>
              </w:numPr>
              <w:rPr>
                <w:color w:val="000000" w:themeColor="text1"/>
              </w:rPr>
            </w:pPr>
            <w:r w:rsidRPr="003A57E1">
              <w:rPr>
                <w:color w:val="000000" w:themeColor="text1"/>
              </w:rPr>
              <w:t>Backwards</w:t>
            </w:r>
          </w:p>
          <w:p w:rsidR="005D0B64" w:rsidRPr="003A57E1" w:rsidRDefault="005D0B64" w:rsidP="005D0B64">
            <w:pPr>
              <w:pStyle w:val="ListParagraph"/>
              <w:numPr>
                <w:ilvl w:val="1"/>
                <w:numId w:val="18"/>
              </w:numPr>
              <w:rPr>
                <w:color w:val="000000" w:themeColor="text1"/>
              </w:rPr>
            </w:pPr>
            <w:r w:rsidRPr="003A57E1">
              <w:rPr>
                <w:color w:val="000000" w:themeColor="text1"/>
              </w:rPr>
              <w:t>Left</w:t>
            </w:r>
          </w:p>
          <w:p w:rsidR="005D0B64" w:rsidRPr="003A57E1" w:rsidRDefault="005D0B64" w:rsidP="005D0B64">
            <w:pPr>
              <w:pStyle w:val="ListParagraph"/>
              <w:numPr>
                <w:ilvl w:val="1"/>
                <w:numId w:val="18"/>
              </w:numPr>
              <w:rPr>
                <w:color w:val="000000" w:themeColor="text1"/>
              </w:rPr>
            </w:pPr>
            <w:r w:rsidRPr="003A57E1">
              <w:rPr>
                <w:color w:val="000000" w:themeColor="text1"/>
              </w:rPr>
              <w:t>Right</w:t>
            </w:r>
            <w:bookmarkStart w:id="0" w:name="_GoBack"/>
            <w:bookmarkEnd w:id="0"/>
          </w:p>
          <w:p w:rsidR="005D0B64" w:rsidRDefault="005D0B64" w:rsidP="005D0B64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003A57E1">
              <w:rPr>
                <w:color w:val="000000" w:themeColor="text1"/>
              </w:rPr>
              <w:t>Rest</w:t>
            </w:r>
          </w:p>
          <w:p w:rsidR="003A57E1" w:rsidRPr="003A57E1" w:rsidRDefault="003A57E1" w:rsidP="005D0B64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Interact</w:t>
            </w:r>
          </w:p>
          <w:p w:rsidR="005D0B64" w:rsidRPr="003A57E1" w:rsidRDefault="005D0B64" w:rsidP="005D0B64">
            <w:pPr>
              <w:contextualSpacing w:val="0"/>
              <w:rPr>
                <w:color w:val="000000" w:themeColor="text1"/>
              </w:rPr>
            </w:pPr>
            <w:r w:rsidRPr="003A57E1">
              <w:rPr>
                <w:color w:val="000000" w:themeColor="text1"/>
              </w:rPr>
              <w:t xml:space="preserve">The </w:t>
            </w:r>
            <w:r w:rsidR="0022398E" w:rsidRPr="00F567F3">
              <w:rPr>
                <w:b/>
                <w:color w:val="000000" w:themeColor="text1"/>
              </w:rPr>
              <w:t>Characters</w:t>
            </w:r>
            <w:r w:rsidRPr="003A57E1">
              <w:rPr>
                <w:color w:val="000000" w:themeColor="text1"/>
              </w:rPr>
              <w:t xml:space="preserve"> will have combat abilities like:</w:t>
            </w:r>
          </w:p>
          <w:p w:rsidR="005D0B64" w:rsidRPr="003A57E1" w:rsidRDefault="005D0B64" w:rsidP="005D0B6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3A57E1">
              <w:rPr>
                <w:color w:val="000000" w:themeColor="text1"/>
              </w:rPr>
              <w:t>Physical Attack</w:t>
            </w:r>
          </w:p>
          <w:p w:rsidR="005D0B64" w:rsidRPr="003A57E1" w:rsidRDefault="003A57E1" w:rsidP="005D0B6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Cast S</w:t>
            </w:r>
            <w:r w:rsidR="005D0B64" w:rsidRPr="003A57E1">
              <w:rPr>
                <w:color w:val="000000" w:themeColor="text1"/>
              </w:rPr>
              <w:t>pell</w:t>
            </w:r>
          </w:p>
          <w:p w:rsidR="005D0B64" w:rsidRPr="003A57E1" w:rsidRDefault="003A57E1" w:rsidP="005D0B6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Drink P</w:t>
            </w:r>
            <w:r w:rsidR="005D0B64" w:rsidRPr="003A57E1">
              <w:rPr>
                <w:color w:val="000000" w:themeColor="text1"/>
              </w:rPr>
              <w:t>otion</w:t>
            </w:r>
          </w:p>
          <w:p w:rsidR="005D0B64" w:rsidRPr="003A57E1" w:rsidRDefault="005D0B64" w:rsidP="005D0B6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3A57E1">
              <w:rPr>
                <w:color w:val="000000" w:themeColor="text1"/>
              </w:rPr>
              <w:t>Defend</w:t>
            </w:r>
          </w:p>
          <w:p w:rsidR="005D0B64" w:rsidRPr="003A57E1" w:rsidRDefault="005D0B64" w:rsidP="005D0B6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3A57E1">
              <w:rPr>
                <w:color w:val="000000" w:themeColor="text1"/>
              </w:rPr>
              <w:t>Ultimate</w:t>
            </w:r>
          </w:p>
          <w:p w:rsidR="005D0B64" w:rsidRDefault="005D0B64" w:rsidP="005D0B6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3A57E1">
              <w:rPr>
                <w:color w:val="000000" w:themeColor="text1"/>
              </w:rPr>
              <w:t>Escape</w:t>
            </w:r>
          </w:p>
          <w:p w:rsidR="003A57E1" w:rsidRDefault="003A57E1" w:rsidP="003A57E1">
            <w:pPr>
              <w:rPr>
                <w:color w:val="000000" w:themeColor="text1"/>
              </w:rPr>
            </w:pPr>
          </w:p>
          <w:p w:rsidR="003A57E1" w:rsidRDefault="003A57E1" w:rsidP="003A57E1">
            <w:pPr>
              <w:rPr>
                <w:color w:val="000000" w:themeColor="text1"/>
              </w:rPr>
            </w:pPr>
            <w:r w:rsidRPr="005C2A14">
              <w:rPr>
                <w:b/>
                <w:color w:val="000000" w:themeColor="text1"/>
              </w:rPr>
              <w:t>Inheritance</w:t>
            </w:r>
            <w:r>
              <w:rPr>
                <w:color w:val="000000" w:themeColor="text1"/>
              </w:rPr>
              <w:t xml:space="preserve"> will be applied here as there will be several classes created from character.</w:t>
            </w:r>
          </w:p>
          <w:p w:rsidR="00B17D49" w:rsidRDefault="00B17D49" w:rsidP="003A57E1">
            <w:pPr>
              <w:rPr>
                <w:color w:val="000000" w:themeColor="text1"/>
              </w:rPr>
            </w:pPr>
            <w:r w:rsidRPr="005C2A14">
              <w:rPr>
                <w:b/>
                <w:color w:val="000000" w:themeColor="text1"/>
              </w:rPr>
              <w:t>Polymorphism</w:t>
            </w:r>
            <w:r>
              <w:rPr>
                <w:color w:val="000000" w:themeColor="text1"/>
              </w:rPr>
              <w:t xml:space="preserve"> will be used here to deal with same name functions.</w:t>
            </w:r>
          </w:p>
          <w:p w:rsidR="00B17D49" w:rsidRDefault="00B17D49" w:rsidP="00B17D49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Player  P;</w:t>
            </w:r>
          </w:p>
          <w:p w:rsidR="00B17D49" w:rsidRDefault="00B17D49" w:rsidP="00B17D49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Enemy E;</w:t>
            </w:r>
          </w:p>
          <w:p w:rsidR="00B17D49" w:rsidRDefault="00B17D49" w:rsidP="00B17D49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Character  *character1;</w:t>
            </w:r>
          </w:p>
          <w:p w:rsidR="00B17D49" w:rsidRDefault="00B17D49" w:rsidP="00B17D49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Character  *character2;</w:t>
            </w:r>
          </w:p>
          <w:p w:rsidR="00B17D49" w:rsidRDefault="00B17D49" w:rsidP="00B17D49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character = &amp;P;</w:t>
            </w:r>
          </w:p>
          <w:p w:rsidR="00B17D49" w:rsidRDefault="00B17D49" w:rsidP="00B17D49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character = &amp; E;</w:t>
            </w:r>
          </w:p>
          <w:p w:rsidR="00B17D49" w:rsidRDefault="00B17D49" w:rsidP="00B17D49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character1</w:t>
            </w:r>
            <w:r w:rsidR="00AB325B">
              <w:rPr>
                <w:color w:val="000000" w:themeColor="text1"/>
              </w:rPr>
              <w:t>-&gt;setarmo</w:t>
            </w:r>
            <w:r>
              <w:rPr>
                <w:color w:val="000000" w:themeColor="text1"/>
              </w:rPr>
              <w:t>r(100);</w:t>
            </w:r>
          </w:p>
          <w:p w:rsidR="00B17D49" w:rsidRDefault="00AB325B" w:rsidP="00B17D49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character2-&gt;setarmo</w:t>
            </w:r>
            <w:r w:rsidR="00B17D49">
              <w:rPr>
                <w:color w:val="000000" w:themeColor="text1"/>
              </w:rPr>
              <w:t>r(23);</w:t>
            </w:r>
          </w:p>
          <w:p w:rsidR="00753C63" w:rsidRPr="003A57E1" w:rsidRDefault="00753C63" w:rsidP="00B17D49">
            <w:pPr>
              <w:ind w:left="720"/>
              <w:rPr>
                <w:color w:val="000000" w:themeColor="text1"/>
              </w:rPr>
            </w:pPr>
          </w:p>
          <w:p w:rsidR="005D0B64" w:rsidRDefault="00753C63" w:rsidP="005D0B64">
            <w:r>
              <w:lastRenderedPageBreak/>
              <w:t xml:space="preserve">Using  polymorphism we can only display what is necessary that way we hide our implementation so we are also using  </w:t>
            </w:r>
            <w:r w:rsidRPr="005C2A14">
              <w:rPr>
                <w:b/>
              </w:rPr>
              <w:t>Abstraction</w:t>
            </w:r>
          </w:p>
          <w:p w:rsidR="00753C63" w:rsidRPr="00CF1A49" w:rsidRDefault="00AB325B" w:rsidP="006855E2">
            <w:r>
              <w:t xml:space="preserve">Everything will be private (armor, health, ect) and we will be using </w:t>
            </w:r>
            <w:r w:rsidR="006855E2">
              <w:t>mutators</w:t>
            </w:r>
            <w:r w:rsidR="005C2A14">
              <w:t xml:space="preserve">  and friend functions</w:t>
            </w:r>
            <w:r>
              <w:t xml:space="preserve"> to access these variables we are</w:t>
            </w:r>
            <w:r w:rsidR="005C2A14">
              <w:t xml:space="preserve"> using</w:t>
            </w:r>
            <w:r>
              <w:t xml:space="preserve"> </w:t>
            </w:r>
            <w:r w:rsidRPr="005C2A14">
              <w:rPr>
                <w:b/>
              </w:rPr>
              <w:t>Encapsulation</w:t>
            </w:r>
          </w:p>
        </w:tc>
      </w:tr>
      <w:tr w:rsidR="00B17D49" w:rsidRPr="00CF1A49" w:rsidTr="005D0B64">
        <w:tc>
          <w:tcPr>
            <w:tcW w:w="9970" w:type="dxa"/>
          </w:tcPr>
          <w:p w:rsidR="00B17D49" w:rsidRDefault="00B17D49" w:rsidP="00E65CA1">
            <w:pPr>
              <w:pStyle w:val="Heading2"/>
              <w:outlineLvl w:val="1"/>
            </w:pPr>
          </w:p>
        </w:tc>
      </w:tr>
    </w:tbl>
    <w:p w:rsidR="009E4E7B" w:rsidRDefault="009E4E7B" w:rsidP="0039216D">
      <w:pPr>
        <w:pStyle w:val="Heading1"/>
      </w:pPr>
    </w:p>
    <w:p w:rsidR="0039216D" w:rsidRPr="002E3684" w:rsidRDefault="0039216D" w:rsidP="0039216D">
      <w:pPr>
        <w:pStyle w:val="Heading1"/>
        <w:rPr>
          <w:sz w:val="40"/>
          <w:szCs w:val="40"/>
        </w:rPr>
      </w:pPr>
      <w:r w:rsidRPr="002E3684">
        <w:rPr>
          <w:sz w:val="40"/>
          <w:szCs w:val="40"/>
        </w:rPr>
        <w:t>Classes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39216D" w:rsidRPr="00CF1A49" w:rsidTr="003A57E1">
        <w:tc>
          <w:tcPr>
            <w:tcW w:w="9290" w:type="dxa"/>
          </w:tcPr>
          <w:p w:rsidR="003A57E1" w:rsidRPr="009E4E7B" w:rsidRDefault="009E4E7B" w:rsidP="003A57E1">
            <w:pPr>
              <w:pStyle w:val="Heading2"/>
              <w:contextualSpacing w:val="0"/>
              <w:outlineLvl w:val="1"/>
              <w:rPr>
                <w:color w:val="000000" w:themeColor="text1"/>
                <w:sz w:val="32"/>
              </w:rPr>
            </w:pPr>
            <w:r w:rsidRPr="009E4E7B">
              <w:rPr>
                <w:color w:val="000000" w:themeColor="text1"/>
                <w:sz w:val="32"/>
              </w:rPr>
              <w:t>CHARACTER {</w:t>
            </w:r>
            <w:r w:rsidR="003A57E1" w:rsidRPr="009E4E7B">
              <w:rPr>
                <w:color w:val="000000" w:themeColor="text1"/>
                <w:sz w:val="32"/>
              </w:rPr>
              <w:t>};</w:t>
            </w:r>
            <w:r w:rsidR="00D36C8A">
              <w:rPr>
                <w:color w:val="000000" w:themeColor="text1"/>
                <w:sz w:val="32"/>
              </w:rPr>
              <w:t xml:space="preserve"> //Atributes defined above</w:t>
            </w:r>
          </w:p>
          <w:p w:rsidR="003A57E1" w:rsidRPr="009E4E7B" w:rsidRDefault="00F86519" w:rsidP="003A57E1">
            <w:pPr>
              <w:pStyle w:val="Heading2"/>
              <w:ind w:left="720"/>
              <w:contextualSpacing w:val="0"/>
              <w:outlineLvl w:val="1"/>
              <w:rPr>
                <w:b w:val="0"/>
                <w:color w:val="000000" w:themeColor="text1"/>
                <w:sz w:val="28"/>
              </w:rPr>
            </w:pPr>
            <w:r w:rsidRPr="009E4E7B">
              <w:rPr>
                <w:b w:val="0"/>
                <w:color w:val="000000" w:themeColor="text1"/>
                <w:sz w:val="28"/>
              </w:rPr>
              <w:t>PLAYERS</w:t>
            </w:r>
            <w:r>
              <w:rPr>
                <w:b w:val="0"/>
                <w:color w:val="000000" w:themeColor="text1"/>
                <w:sz w:val="28"/>
              </w:rPr>
              <w:t>: Protected Character</w:t>
            </w:r>
            <w:r w:rsidR="009E4E7B" w:rsidRPr="009E4E7B">
              <w:rPr>
                <w:b w:val="0"/>
                <w:color w:val="000000" w:themeColor="text1"/>
                <w:sz w:val="28"/>
              </w:rPr>
              <w:t xml:space="preserve"> {</w:t>
            </w:r>
            <w:r w:rsidR="003A57E1" w:rsidRPr="009E4E7B">
              <w:rPr>
                <w:b w:val="0"/>
                <w:color w:val="000000" w:themeColor="text1"/>
                <w:sz w:val="28"/>
              </w:rPr>
              <w:t>};</w:t>
            </w:r>
          </w:p>
          <w:p w:rsidR="003A57E1" w:rsidRPr="009E4E7B" w:rsidRDefault="00F86519" w:rsidP="003A57E1">
            <w:pPr>
              <w:pStyle w:val="Heading2"/>
              <w:ind w:left="720"/>
              <w:contextualSpacing w:val="0"/>
              <w:outlineLvl w:val="1"/>
              <w:rPr>
                <w:b w:val="0"/>
                <w:color w:val="000000" w:themeColor="text1"/>
                <w:sz w:val="28"/>
              </w:rPr>
            </w:pPr>
            <w:r w:rsidRPr="009E4E7B">
              <w:rPr>
                <w:b w:val="0"/>
                <w:color w:val="000000" w:themeColor="text1"/>
                <w:sz w:val="28"/>
              </w:rPr>
              <w:t>ENEMY</w:t>
            </w:r>
            <w:r>
              <w:rPr>
                <w:b w:val="0"/>
                <w:color w:val="000000" w:themeColor="text1"/>
                <w:sz w:val="28"/>
              </w:rPr>
              <w:t>: Protected Character</w:t>
            </w:r>
            <w:r w:rsidR="009E4E7B" w:rsidRPr="009E4E7B">
              <w:rPr>
                <w:b w:val="0"/>
                <w:color w:val="000000" w:themeColor="text1"/>
                <w:sz w:val="28"/>
              </w:rPr>
              <w:t xml:space="preserve"> {</w:t>
            </w:r>
            <w:r w:rsidR="003A57E1" w:rsidRPr="009E4E7B">
              <w:rPr>
                <w:b w:val="0"/>
                <w:color w:val="000000" w:themeColor="text1"/>
                <w:sz w:val="28"/>
              </w:rPr>
              <w:t>};</w:t>
            </w:r>
          </w:p>
          <w:p w:rsidR="003A57E1" w:rsidRPr="009E4E7B" w:rsidRDefault="003A57E1" w:rsidP="003A57E1">
            <w:pPr>
              <w:pStyle w:val="Heading2"/>
              <w:ind w:left="1440"/>
              <w:contextualSpacing w:val="0"/>
              <w:outlineLvl w:val="1"/>
              <w:rPr>
                <w:color w:val="000000" w:themeColor="text1"/>
              </w:rPr>
            </w:pPr>
            <w:r w:rsidRPr="009E4E7B">
              <w:rPr>
                <w:color w:val="000000" w:themeColor="text1"/>
              </w:rPr>
              <w:t>Example Objects:</w:t>
            </w:r>
          </w:p>
          <w:p w:rsidR="003A57E1" w:rsidRPr="009E4E7B" w:rsidRDefault="009E4E7B" w:rsidP="003A57E1">
            <w:pPr>
              <w:pStyle w:val="Heading2"/>
              <w:ind w:left="2160"/>
              <w:contextualSpacing w:val="0"/>
              <w:outlineLvl w:val="1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9E4E7B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PLAYER (</w:t>
            </w:r>
            <w:r w:rsidR="003A57E1" w:rsidRPr="009E4E7B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our Character)</w:t>
            </w:r>
          </w:p>
          <w:p w:rsidR="003A57E1" w:rsidRPr="009E4E7B" w:rsidRDefault="009E4E7B" w:rsidP="003A57E1">
            <w:pPr>
              <w:pStyle w:val="Heading2"/>
              <w:ind w:left="2160"/>
              <w:contextualSpacing w:val="0"/>
              <w:outlineLvl w:val="1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9E4E7B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Mini Boss</w:t>
            </w:r>
          </w:p>
          <w:p w:rsidR="009E4E7B" w:rsidRPr="009E4E7B" w:rsidRDefault="009E4E7B" w:rsidP="009E4E7B">
            <w:pPr>
              <w:pStyle w:val="Heading2"/>
              <w:ind w:left="2160"/>
              <w:contextualSpacing w:val="0"/>
              <w:outlineLvl w:val="1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9E4E7B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Final Boss</w:t>
            </w:r>
          </w:p>
          <w:p w:rsidR="009E4E7B" w:rsidRPr="009E4E7B" w:rsidRDefault="009E4E7B" w:rsidP="009E4E7B">
            <w:pPr>
              <w:pStyle w:val="Heading2"/>
              <w:ind w:left="2160"/>
              <w:contextualSpacing w:val="0"/>
              <w:outlineLvl w:val="1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9E4E7B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Bandits</w:t>
            </w:r>
          </w:p>
          <w:p w:rsidR="009E4E7B" w:rsidRDefault="009E4E7B" w:rsidP="009E4E7B">
            <w:pPr>
              <w:pStyle w:val="Heading2"/>
              <w:ind w:left="2160"/>
              <w:contextualSpacing w:val="0"/>
              <w:outlineLvl w:val="1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9E4E7B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ect</w:t>
            </w:r>
          </w:p>
          <w:p w:rsidR="00F86519" w:rsidRDefault="00F86519" w:rsidP="009E4E7B">
            <w:pPr>
              <w:pStyle w:val="Heading2"/>
              <w:ind w:left="2160"/>
              <w:contextualSpacing w:val="0"/>
              <w:outlineLvl w:val="1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</w:p>
          <w:p w:rsidR="00F86519" w:rsidRDefault="00F86519" w:rsidP="00F86519">
            <w:pPr>
              <w:pStyle w:val="Heading2"/>
              <w:contextualSpacing w:val="0"/>
              <w:outlineLvl w:val="1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Items</w:t>
            </w:r>
            <w:r w:rsidRPr="009E4E7B">
              <w:rPr>
                <w:color w:val="000000" w:themeColor="text1"/>
                <w:sz w:val="32"/>
              </w:rPr>
              <w:t xml:space="preserve"> {</w:t>
            </w:r>
          </w:p>
          <w:p w:rsidR="00F86519" w:rsidRDefault="00F86519" w:rsidP="00F86519">
            <w:pPr>
              <w:pStyle w:val="Heading2"/>
              <w:contextualSpacing w:val="0"/>
              <w:outlineLvl w:val="1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 Damage;</w:t>
            </w:r>
          </w:p>
          <w:p w:rsidR="00F86519" w:rsidRDefault="00F86519" w:rsidP="00F86519">
            <w:pPr>
              <w:pStyle w:val="Heading2"/>
              <w:contextualSpacing w:val="0"/>
              <w:outlineLvl w:val="1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 heal;</w:t>
            </w:r>
          </w:p>
          <w:p w:rsidR="00F86519" w:rsidRPr="009E4E7B" w:rsidRDefault="00F86519" w:rsidP="00F86519">
            <w:pPr>
              <w:pStyle w:val="Heading2"/>
              <w:contextualSpacing w:val="0"/>
              <w:outlineLvl w:val="1"/>
              <w:rPr>
                <w:color w:val="000000" w:themeColor="text1"/>
                <w:sz w:val="32"/>
              </w:rPr>
            </w:pPr>
            <w:r w:rsidRPr="009E4E7B">
              <w:rPr>
                <w:color w:val="000000" w:themeColor="text1"/>
                <w:sz w:val="32"/>
              </w:rPr>
              <w:t>};</w:t>
            </w:r>
          </w:p>
          <w:p w:rsidR="00F86519" w:rsidRDefault="00F86519" w:rsidP="00F86519">
            <w:pPr>
              <w:pStyle w:val="Heading2"/>
              <w:ind w:left="720"/>
              <w:contextualSpacing w:val="0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SHOP: Protected ITems</w:t>
            </w:r>
            <w:r w:rsidRPr="009E4E7B">
              <w:rPr>
                <w:b w:val="0"/>
                <w:color w:val="000000" w:themeColor="text1"/>
                <w:sz w:val="28"/>
              </w:rPr>
              <w:t xml:space="preserve"> {</w:t>
            </w:r>
            <w:r>
              <w:rPr>
                <w:b w:val="0"/>
                <w:color w:val="000000" w:themeColor="text1"/>
                <w:sz w:val="28"/>
              </w:rPr>
              <w:t xml:space="preserve"> </w:t>
            </w:r>
          </w:p>
          <w:p w:rsidR="00F86519" w:rsidRDefault="00F86519" w:rsidP="00F86519">
            <w:pPr>
              <w:pStyle w:val="Heading2"/>
              <w:ind w:left="720"/>
              <w:contextualSpacing w:val="0"/>
              <w:outlineLvl w:val="1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int value;</w:t>
            </w:r>
          </w:p>
          <w:p w:rsidR="00F86519" w:rsidRPr="009E4E7B" w:rsidRDefault="00F86519" w:rsidP="00F86519">
            <w:pPr>
              <w:pStyle w:val="Heading2"/>
              <w:ind w:left="720"/>
              <w:contextualSpacing w:val="0"/>
              <w:outlineLvl w:val="1"/>
              <w:rPr>
                <w:b w:val="0"/>
                <w:color w:val="000000" w:themeColor="text1"/>
                <w:sz w:val="28"/>
              </w:rPr>
            </w:pPr>
            <w:r w:rsidRPr="009E4E7B">
              <w:rPr>
                <w:b w:val="0"/>
                <w:color w:val="000000" w:themeColor="text1"/>
                <w:sz w:val="28"/>
              </w:rPr>
              <w:t>};</w:t>
            </w:r>
          </w:p>
          <w:p w:rsidR="00F86519" w:rsidRPr="009E4E7B" w:rsidRDefault="00F86519" w:rsidP="00F86519">
            <w:pPr>
              <w:pStyle w:val="Heading2"/>
              <w:ind w:left="1440"/>
              <w:contextualSpacing w:val="0"/>
              <w:outlineLvl w:val="1"/>
              <w:rPr>
                <w:color w:val="000000" w:themeColor="text1"/>
              </w:rPr>
            </w:pPr>
            <w:r w:rsidRPr="009E4E7B">
              <w:rPr>
                <w:color w:val="000000" w:themeColor="text1"/>
              </w:rPr>
              <w:t>Example Objects:</w:t>
            </w:r>
          </w:p>
          <w:p w:rsidR="00F86519" w:rsidRPr="009E4E7B" w:rsidRDefault="00F86519" w:rsidP="00F86519">
            <w:pPr>
              <w:pStyle w:val="Heading2"/>
              <w:ind w:left="2160"/>
              <w:contextualSpacing w:val="0"/>
              <w:outlineLvl w:val="1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Sword</w:t>
            </w:r>
            <w:r w:rsidRPr="009E4E7B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(</w:t>
            </w:r>
            <w:r w:rsidR="006855E2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Can create life-</w:t>
            </w:r>
            <w:r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steal by COMBINING heal/damage)</w:t>
            </w:r>
          </w:p>
          <w:p w:rsidR="00F86519" w:rsidRDefault="00F86519" w:rsidP="00F86519">
            <w:pPr>
              <w:pStyle w:val="Heading2"/>
              <w:ind w:left="2160"/>
              <w:contextualSpacing w:val="0"/>
              <w:outlineLvl w:val="1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Health Potion</w:t>
            </w:r>
          </w:p>
          <w:p w:rsidR="00F86519" w:rsidRPr="009E4E7B" w:rsidRDefault="00F86519" w:rsidP="00F86519">
            <w:pPr>
              <w:pStyle w:val="Heading2"/>
              <w:ind w:left="2160"/>
              <w:contextualSpacing w:val="0"/>
              <w:outlineLvl w:val="1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Mana potion</w:t>
            </w:r>
          </w:p>
          <w:p w:rsidR="00B17D49" w:rsidRDefault="00F86519" w:rsidP="00B17D49">
            <w:pPr>
              <w:pStyle w:val="Heading2"/>
              <w:ind w:left="2160"/>
              <w:contextualSpacing w:val="0"/>
              <w:outlineLvl w:val="1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9E4E7B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ect</w:t>
            </w:r>
          </w:p>
          <w:p w:rsidR="00B17D49" w:rsidRDefault="00B17D49" w:rsidP="00B17D49">
            <w:pPr>
              <w:pStyle w:val="Heading2"/>
              <w:ind w:left="2160"/>
              <w:contextualSpacing w:val="0"/>
              <w:outlineLvl w:val="1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</w:p>
          <w:p w:rsidR="00B17D49" w:rsidRDefault="00B17D49" w:rsidP="00B17D49">
            <w:pPr>
              <w:pStyle w:val="Heading2"/>
              <w:ind w:left="2160"/>
              <w:contextualSpacing w:val="0"/>
              <w:outlineLvl w:val="1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</w:p>
          <w:p w:rsidR="00E30984" w:rsidRPr="00E30984" w:rsidRDefault="00B17D49" w:rsidP="00E30984">
            <w:pPr>
              <w:pStyle w:val="Heading2"/>
              <w:contextualSpacing w:val="0"/>
              <w:outlineLvl w:val="1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polyMorphism will be applied here as we will be dealing with functions of the same name</w:t>
            </w:r>
          </w:p>
          <w:p w:rsidR="00E30984" w:rsidRPr="00CF1A49" w:rsidRDefault="00E30984" w:rsidP="00E30984">
            <w:pPr>
              <w:pStyle w:val="Heading2"/>
              <w:outlineLvl w:val="1"/>
            </w:pPr>
          </w:p>
        </w:tc>
      </w:tr>
    </w:tbl>
    <w:p w:rsidR="00E30984" w:rsidRDefault="00E30984" w:rsidP="00E30984">
      <w:pPr>
        <w:pStyle w:val="Heading1"/>
      </w:pPr>
    </w:p>
    <w:p w:rsidR="00E30984" w:rsidRPr="00CF1A49" w:rsidRDefault="00E30984" w:rsidP="00E30984">
      <w:pPr>
        <w:pStyle w:val="Heading1"/>
      </w:pPr>
      <w:r>
        <w:t>Other Concepts that may be used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E30984" w:rsidRPr="006E1507" w:rsidTr="00B95C0D">
        <w:tc>
          <w:tcPr>
            <w:tcW w:w="4675" w:type="dxa"/>
          </w:tcPr>
          <w:p w:rsidR="00E30984" w:rsidRPr="006E1507" w:rsidRDefault="00E30984" w:rsidP="00B95C0D">
            <w:pPr>
              <w:pStyle w:val="ListBullet"/>
              <w:contextualSpacing w:val="0"/>
            </w:pPr>
            <w:r>
              <w:t>Mutators</w:t>
            </w:r>
          </w:p>
          <w:p w:rsidR="00E30984" w:rsidRDefault="00E30984" w:rsidP="00B95C0D">
            <w:pPr>
              <w:pStyle w:val="ListBullet"/>
              <w:contextualSpacing w:val="0"/>
            </w:pPr>
            <w:r>
              <w:t>Inline</w:t>
            </w:r>
          </w:p>
          <w:p w:rsidR="00E30984" w:rsidRDefault="00E30984" w:rsidP="00B95C0D">
            <w:pPr>
              <w:pStyle w:val="ListBullet"/>
              <w:contextualSpacing w:val="0"/>
            </w:pPr>
            <w:r>
              <w:t>Destructors</w:t>
            </w:r>
          </w:p>
          <w:p w:rsidR="00E30984" w:rsidRDefault="00E30984" w:rsidP="00B95C0D">
            <w:pPr>
              <w:pStyle w:val="ListBullet"/>
              <w:contextualSpacing w:val="0"/>
            </w:pPr>
            <w:r>
              <w:t>Static variables/functions</w:t>
            </w:r>
          </w:p>
          <w:p w:rsidR="00E30984" w:rsidRDefault="00E30984" w:rsidP="00B95C0D">
            <w:pPr>
              <w:pStyle w:val="ListBullet"/>
              <w:contextualSpacing w:val="0"/>
            </w:pPr>
            <w:r>
              <w:t>Virtual functions</w:t>
            </w:r>
          </w:p>
          <w:p w:rsidR="00E30984" w:rsidRDefault="00E30984" w:rsidP="00B95C0D">
            <w:pPr>
              <w:pStyle w:val="ListBullet"/>
              <w:contextualSpacing w:val="0"/>
            </w:pPr>
            <w:r>
              <w:t>Over-Riding</w:t>
            </w:r>
          </w:p>
          <w:p w:rsidR="00E30984" w:rsidRDefault="00E30984" w:rsidP="00E30984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E30984" w:rsidRPr="009A22D0" w:rsidRDefault="00E30984" w:rsidP="00E30984">
            <w:pPr>
              <w:rPr>
                <w:b/>
                <w:sz w:val="40"/>
                <w:szCs w:val="40"/>
              </w:rPr>
            </w:pPr>
            <w:r w:rsidRPr="009A22D0">
              <w:rPr>
                <w:b/>
                <w:sz w:val="40"/>
                <w:szCs w:val="40"/>
              </w:rPr>
              <w:t>Display (Main Menu):</w:t>
            </w:r>
          </w:p>
          <w:p w:rsidR="00E30984" w:rsidRPr="009A22D0" w:rsidRDefault="00E30984" w:rsidP="00E30984">
            <w:pPr>
              <w:pStyle w:val="ListParagraph"/>
              <w:numPr>
                <w:ilvl w:val="0"/>
                <w:numId w:val="22"/>
              </w:numPr>
              <w:rPr>
                <w:sz w:val="36"/>
                <w:szCs w:val="36"/>
              </w:rPr>
            </w:pPr>
            <w:r w:rsidRPr="009A22D0">
              <w:rPr>
                <w:sz w:val="36"/>
                <w:szCs w:val="36"/>
              </w:rPr>
              <w:t>New Game</w:t>
            </w:r>
          </w:p>
          <w:p w:rsidR="00E30984" w:rsidRPr="009A22D0" w:rsidRDefault="00E30984" w:rsidP="00E30984">
            <w:pPr>
              <w:pStyle w:val="ListParagraph"/>
              <w:numPr>
                <w:ilvl w:val="0"/>
                <w:numId w:val="22"/>
              </w:numPr>
              <w:rPr>
                <w:sz w:val="36"/>
                <w:szCs w:val="36"/>
              </w:rPr>
            </w:pPr>
            <w:r w:rsidRPr="009A22D0">
              <w:rPr>
                <w:sz w:val="36"/>
                <w:szCs w:val="36"/>
              </w:rPr>
              <w:t>Continue</w:t>
            </w:r>
          </w:p>
          <w:p w:rsidR="00E30984" w:rsidRPr="009A22D0" w:rsidRDefault="00E30984" w:rsidP="00E30984">
            <w:pPr>
              <w:pStyle w:val="ListParagraph"/>
              <w:numPr>
                <w:ilvl w:val="0"/>
                <w:numId w:val="22"/>
              </w:numPr>
              <w:rPr>
                <w:sz w:val="36"/>
                <w:szCs w:val="36"/>
              </w:rPr>
            </w:pPr>
            <w:r w:rsidRPr="009A22D0">
              <w:rPr>
                <w:sz w:val="36"/>
                <w:szCs w:val="36"/>
              </w:rPr>
              <w:t>Load</w:t>
            </w:r>
          </w:p>
          <w:p w:rsidR="00E30984" w:rsidRDefault="00E30984" w:rsidP="00E30984">
            <w:pPr>
              <w:pStyle w:val="ListParagraph"/>
              <w:numPr>
                <w:ilvl w:val="0"/>
                <w:numId w:val="22"/>
              </w:numPr>
              <w:rPr>
                <w:sz w:val="36"/>
                <w:szCs w:val="36"/>
              </w:rPr>
            </w:pPr>
            <w:r w:rsidRPr="009A22D0">
              <w:rPr>
                <w:sz w:val="36"/>
                <w:szCs w:val="36"/>
              </w:rPr>
              <w:t>Quit</w:t>
            </w:r>
          </w:p>
          <w:p w:rsidR="00E30984" w:rsidRPr="009A22D0" w:rsidRDefault="00E30984" w:rsidP="00E30984">
            <w:pPr>
              <w:rPr>
                <w:b/>
                <w:sz w:val="40"/>
                <w:szCs w:val="40"/>
              </w:rPr>
            </w:pPr>
            <w:r w:rsidRPr="009A22D0">
              <w:rPr>
                <w:b/>
                <w:sz w:val="40"/>
                <w:szCs w:val="40"/>
              </w:rPr>
              <w:t>Display (</w:t>
            </w:r>
            <w:r>
              <w:rPr>
                <w:b/>
                <w:sz w:val="40"/>
                <w:szCs w:val="40"/>
              </w:rPr>
              <w:t>In Game Menu</w:t>
            </w:r>
            <w:r w:rsidRPr="009A22D0">
              <w:rPr>
                <w:b/>
                <w:sz w:val="40"/>
                <w:szCs w:val="40"/>
              </w:rPr>
              <w:t>):</w:t>
            </w:r>
          </w:p>
          <w:p w:rsidR="00E30984" w:rsidRPr="009A22D0" w:rsidRDefault="00E30984" w:rsidP="00E30984">
            <w:pPr>
              <w:pStyle w:val="ListParagraph"/>
              <w:numPr>
                <w:ilvl w:val="0"/>
                <w:numId w:val="2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Perform action </w:t>
            </w:r>
          </w:p>
          <w:p w:rsidR="00E30984" w:rsidRDefault="00E30984" w:rsidP="00E30984">
            <w:pPr>
              <w:pStyle w:val="ListParagraph"/>
              <w:numPr>
                <w:ilvl w:val="0"/>
                <w:numId w:val="2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Inventory</w:t>
            </w:r>
          </w:p>
          <w:p w:rsidR="00E30984" w:rsidRPr="009A22D0" w:rsidRDefault="00E30984" w:rsidP="00E30984">
            <w:pPr>
              <w:pStyle w:val="ListParagraph"/>
              <w:numPr>
                <w:ilvl w:val="0"/>
                <w:numId w:val="2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Main Menu</w:t>
            </w:r>
          </w:p>
          <w:p w:rsidR="00E30984" w:rsidRDefault="00E30984" w:rsidP="00E30984">
            <w:pPr>
              <w:pStyle w:val="ListParagraph"/>
              <w:numPr>
                <w:ilvl w:val="0"/>
                <w:numId w:val="23"/>
              </w:numPr>
              <w:rPr>
                <w:sz w:val="36"/>
                <w:szCs w:val="36"/>
              </w:rPr>
            </w:pPr>
            <w:r w:rsidRPr="009A22D0">
              <w:rPr>
                <w:sz w:val="36"/>
                <w:szCs w:val="36"/>
              </w:rPr>
              <w:t>Quit</w:t>
            </w:r>
          </w:p>
          <w:p w:rsidR="00E30984" w:rsidRPr="009A22D0" w:rsidRDefault="00E30984" w:rsidP="00E30984">
            <w:pPr>
              <w:rPr>
                <w:b/>
                <w:sz w:val="40"/>
                <w:szCs w:val="40"/>
              </w:rPr>
            </w:pPr>
            <w:r w:rsidRPr="009A22D0">
              <w:rPr>
                <w:b/>
                <w:sz w:val="40"/>
                <w:szCs w:val="40"/>
              </w:rPr>
              <w:t>Display (</w:t>
            </w:r>
            <w:r>
              <w:rPr>
                <w:b/>
                <w:sz w:val="40"/>
                <w:szCs w:val="40"/>
              </w:rPr>
              <w:t>Perform Action</w:t>
            </w:r>
            <w:r w:rsidRPr="009A22D0">
              <w:rPr>
                <w:b/>
                <w:sz w:val="40"/>
                <w:szCs w:val="40"/>
              </w:rPr>
              <w:t>):</w:t>
            </w:r>
          </w:p>
          <w:p w:rsidR="00E30984" w:rsidRDefault="00E30984" w:rsidP="00E30984">
            <w:pPr>
              <w:pStyle w:val="ListParagraph"/>
              <w:numPr>
                <w:ilvl w:val="0"/>
                <w:numId w:val="2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Move</w:t>
            </w:r>
          </w:p>
          <w:p w:rsidR="00E30984" w:rsidRDefault="00E30984" w:rsidP="00E30984">
            <w:pPr>
              <w:pStyle w:val="ListParagraph"/>
              <w:numPr>
                <w:ilvl w:val="0"/>
                <w:numId w:val="2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Rest</w:t>
            </w:r>
          </w:p>
          <w:p w:rsidR="00E30984" w:rsidRDefault="00E30984" w:rsidP="00E30984">
            <w:pPr>
              <w:pStyle w:val="ListParagraph"/>
              <w:numPr>
                <w:ilvl w:val="0"/>
                <w:numId w:val="2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Interact</w:t>
            </w:r>
          </w:p>
          <w:p w:rsidR="00E30984" w:rsidRPr="009A22D0" w:rsidRDefault="00E30984" w:rsidP="00E30984">
            <w:pPr>
              <w:rPr>
                <w:b/>
                <w:sz w:val="40"/>
                <w:szCs w:val="40"/>
              </w:rPr>
            </w:pPr>
            <w:r w:rsidRPr="009A22D0">
              <w:rPr>
                <w:b/>
                <w:sz w:val="40"/>
                <w:szCs w:val="40"/>
              </w:rPr>
              <w:t>Display (</w:t>
            </w:r>
            <w:r>
              <w:rPr>
                <w:b/>
                <w:sz w:val="40"/>
                <w:szCs w:val="40"/>
              </w:rPr>
              <w:t>Combat Menu</w:t>
            </w:r>
            <w:r w:rsidRPr="009A22D0">
              <w:rPr>
                <w:b/>
                <w:sz w:val="40"/>
                <w:szCs w:val="40"/>
              </w:rPr>
              <w:t>):</w:t>
            </w:r>
          </w:p>
          <w:p w:rsidR="00E30984" w:rsidRPr="00E30984" w:rsidRDefault="00E30984" w:rsidP="00E30984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36"/>
                <w:szCs w:val="36"/>
              </w:rPr>
            </w:pPr>
            <w:r w:rsidRPr="00E30984">
              <w:rPr>
                <w:color w:val="000000" w:themeColor="text1"/>
                <w:sz w:val="36"/>
                <w:szCs w:val="36"/>
              </w:rPr>
              <w:t>Physical Attack</w:t>
            </w:r>
          </w:p>
          <w:p w:rsidR="00E30984" w:rsidRPr="00E30984" w:rsidRDefault="00E30984" w:rsidP="00E30984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36"/>
                <w:szCs w:val="36"/>
              </w:rPr>
            </w:pPr>
            <w:r w:rsidRPr="00E30984">
              <w:rPr>
                <w:color w:val="000000" w:themeColor="text1"/>
                <w:sz w:val="36"/>
                <w:szCs w:val="36"/>
              </w:rPr>
              <w:t>Cast Spell</w:t>
            </w:r>
          </w:p>
          <w:p w:rsidR="00E30984" w:rsidRPr="00E30984" w:rsidRDefault="00E30984" w:rsidP="00E30984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36"/>
                <w:szCs w:val="36"/>
              </w:rPr>
            </w:pPr>
            <w:r w:rsidRPr="00E30984">
              <w:rPr>
                <w:color w:val="000000" w:themeColor="text1"/>
                <w:sz w:val="36"/>
                <w:szCs w:val="36"/>
              </w:rPr>
              <w:t>Drink Potion</w:t>
            </w:r>
          </w:p>
          <w:p w:rsidR="00E30984" w:rsidRPr="00E30984" w:rsidRDefault="00E30984" w:rsidP="00E30984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36"/>
                <w:szCs w:val="36"/>
              </w:rPr>
            </w:pPr>
            <w:r w:rsidRPr="00E30984">
              <w:rPr>
                <w:color w:val="000000" w:themeColor="text1"/>
                <w:sz w:val="36"/>
                <w:szCs w:val="36"/>
              </w:rPr>
              <w:t>Defend</w:t>
            </w:r>
          </w:p>
          <w:p w:rsidR="00E30984" w:rsidRPr="00E30984" w:rsidRDefault="00E30984" w:rsidP="00E30984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36"/>
                <w:szCs w:val="36"/>
              </w:rPr>
            </w:pPr>
            <w:r w:rsidRPr="00E30984">
              <w:rPr>
                <w:color w:val="000000" w:themeColor="text1"/>
                <w:sz w:val="36"/>
                <w:szCs w:val="36"/>
              </w:rPr>
              <w:t>Ultimate</w:t>
            </w:r>
          </w:p>
          <w:p w:rsidR="00E30984" w:rsidRPr="00E30984" w:rsidRDefault="00E30984" w:rsidP="00E30984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36"/>
                <w:szCs w:val="36"/>
              </w:rPr>
            </w:pPr>
            <w:r w:rsidRPr="00E30984">
              <w:rPr>
                <w:color w:val="000000" w:themeColor="text1"/>
                <w:sz w:val="36"/>
                <w:szCs w:val="36"/>
              </w:rPr>
              <w:t>Escape</w:t>
            </w:r>
          </w:p>
          <w:p w:rsidR="00E30984" w:rsidRPr="00E30984" w:rsidRDefault="00E30984" w:rsidP="00E30984">
            <w:pPr>
              <w:rPr>
                <w:sz w:val="36"/>
                <w:szCs w:val="36"/>
              </w:rPr>
            </w:pPr>
          </w:p>
          <w:p w:rsidR="00E30984" w:rsidRPr="006E1507" w:rsidRDefault="00E30984" w:rsidP="00E30984">
            <w:pPr>
              <w:pStyle w:val="ListParagraph"/>
            </w:pPr>
          </w:p>
        </w:tc>
        <w:tc>
          <w:tcPr>
            <w:tcW w:w="4675" w:type="dxa"/>
            <w:tcMar>
              <w:left w:w="360" w:type="dxa"/>
            </w:tcMar>
          </w:tcPr>
          <w:p w:rsidR="00E30984" w:rsidRPr="006E1507" w:rsidRDefault="00E30984" w:rsidP="00B95C0D">
            <w:pPr>
              <w:pStyle w:val="ListBullet"/>
              <w:contextualSpacing w:val="0"/>
            </w:pPr>
            <w:r>
              <w:t>Friend functions /classes</w:t>
            </w:r>
          </w:p>
          <w:p w:rsidR="00E30984" w:rsidRPr="006E1507" w:rsidRDefault="00E30984" w:rsidP="00B95C0D">
            <w:pPr>
              <w:pStyle w:val="ListBullet"/>
              <w:contextualSpacing w:val="0"/>
            </w:pPr>
            <w:r>
              <w:t>Operator Overloading</w:t>
            </w:r>
          </w:p>
          <w:p w:rsidR="00E30984" w:rsidRDefault="00E30984" w:rsidP="00B95C0D">
            <w:pPr>
              <w:pStyle w:val="ListBullet"/>
              <w:contextualSpacing w:val="0"/>
            </w:pPr>
            <w:r>
              <w:t>Constructers</w:t>
            </w:r>
          </w:p>
          <w:p w:rsidR="00E30984" w:rsidRDefault="00E30984" w:rsidP="00B95C0D">
            <w:pPr>
              <w:pStyle w:val="ListBullet"/>
              <w:contextualSpacing w:val="0"/>
            </w:pPr>
            <w:r>
              <w:t>Constant</w:t>
            </w:r>
          </w:p>
          <w:p w:rsidR="00E30984" w:rsidRDefault="00E30984" w:rsidP="00B95C0D">
            <w:pPr>
              <w:pStyle w:val="ListBullet"/>
              <w:contextualSpacing w:val="0"/>
            </w:pPr>
            <w:r>
              <w:t>Chain function calling</w:t>
            </w:r>
          </w:p>
          <w:p w:rsidR="00E30984" w:rsidRPr="006E1507" w:rsidRDefault="00E30984" w:rsidP="00B95C0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22398E" w:rsidRDefault="0022398E" w:rsidP="0039216D">
      <w:pPr>
        <w:pStyle w:val="Heading1"/>
      </w:pPr>
      <w:r>
        <w:lastRenderedPageBreak/>
        <w:t xml:space="preserve">Case Diagram For </w:t>
      </w:r>
      <w:r w:rsidR="00070F69">
        <w:t>Character</w:t>
      </w:r>
      <w:r>
        <w:t>:</w:t>
      </w:r>
    </w:p>
    <w:p w:rsidR="00070F69" w:rsidRDefault="00070F69" w:rsidP="0039216D">
      <w:pPr>
        <w:pStyle w:val="Heading1"/>
      </w:pPr>
    </w:p>
    <w:p w:rsidR="00070F69" w:rsidRDefault="00070F69" w:rsidP="0039216D">
      <w:pPr>
        <w:pStyle w:val="Heading1"/>
      </w:pPr>
    </w:p>
    <w:p w:rsidR="00B4760D" w:rsidRDefault="00B4760D" w:rsidP="0039216D">
      <w:pPr>
        <w:pStyle w:val="Heading1"/>
      </w:pPr>
    </w:p>
    <w:p w:rsidR="00B4760D" w:rsidRDefault="00E30984" w:rsidP="0039216D">
      <w:pPr>
        <w:pStyle w:val="Heading1"/>
      </w:pPr>
      <w:r>
        <w:rPr>
          <w:noProof/>
        </w:rPr>
        <w:drawing>
          <wp:inline distT="0" distB="0" distL="0" distR="0" wp14:anchorId="5D7DBDD0" wp14:editId="3BE7C8DA">
            <wp:extent cx="6318529" cy="5372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20" cy="53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8E" w:rsidRDefault="0022398E" w:rsidP="0039216D">
      <w:pPr>
        <w:pStyle w:val="Heading1"/>
      </w:pPr>
    </w:p>
    <w:p w:rsidR="0022398E" w:rsidRDefault="0022398E" w:rsidP="0022398E">
      <w:pPr>
        <w:pStyle w:val="Heading1"/>
      </w:pPr>
    </w:p>
    <w:p w:rsidR="009A22D0" w:rsidRDefault="009A22D0" w:rsidP="0022398E">
      <w:pPr>
        <w:pStyle w:val="Heading1"/>
      </w:pPr>
    </w:p>
    <w:p w:rsidR="009A22D0" w:rsidRDefault="009A22D0" w:rsidP="0022398E">
      <w:pPr>
        <w:pStyle w:val="Heading1"/>
      </w:pPr>
    </w:p>
    <w:p w:rsidR="009A22D0" w:rsidRDefault="009A22D0" w:rsidP="0022398E">
      <w:pPr>
        <w:pStyle w:val="Heading1"/>
      </w:pPr>
    </w:p>
    <w:p w:rsidR="009A22D0" w:rsidRDefault="009A22D0" w:rsidP="0022398E">
      <w:pPr>
        <w:pStyle w:val="Heading1"/>
      </w:pPr>
    </w:p>
    <w:p w:rsidR="009A22D0" w:rsidRDefault="009A22D0" w:rsidP="0022398E">
      <w:pPr>
        <w:pStyle w:val="Heading1"/>
      </w:pPr>
    </w:p>
    <w:p w:rsidR="009A22D0" w:rsidRDefault="009A22D0" w:rsidP="0022398E">
      <w:pPr>
        <w:pStyle w:val="Heading1"/>
      </w:pPr>
    </w:p>
    <w:p w:rsidR="009A22D0" w:rsidRDefault="009A22D0" w:rsidP="0022398E">
      <w:pPr>
        <w:pStyle w:val="Heading1"/>
      </w:pPr>
    </w:p>
    <w:p w:rsidR="009A22D0" w:rsidRDefault="009A22D0" w:rsidP="0022398E">
      <w:pPr>
        <w:pStyle w:val="Heading1"/>
      </w:pPr>
    </w:p>
    <w:p w:rsidR="009A22D0" w:rsidRDefault="009A22D0" w:rsidP="0022398E">
      <w:pPr>
        <w:pStyle w:val="Heading1"/>
      </w:pPr>
    </w:p>
    <w:p w:rsidR="009A22D0" w:rsidRDefault="009A22D0" w:rsidP="0022398E">
      <w:pPr>
        <w:pStyle w:val="Heading1"/>
      </w:pPr>
    </w:p>
    <w:p w:rsidR="009A22D0" w:rsidRDefault="009A22D0" w:rsidP="0022398E">
      <w:pPr>
        <w:pStyle w:val="Heading1"/>
      </w:pPr>
    </w:p>
    <w:p w:rsidR="0022398E" w:rsidRDefault="0022398E" w:rsidP="0022398E">
      <w:pPr>
        <w:pStyle w:val="Heading1"/>
      </w:pPr>
      <w:r>
        <w:t>Case Diagram For Items:</w:t>
      </w:r>
    </w:p>
    <w:p w:rsidR="0022398E" w:rsidRDefault="0022398E" w:rsidP="0022398E">
      <w:pPr>
        <w:pStyle w:val="Heading1"/>
      </w:pPr>
    </w:p>
    <w:p w:rsidR="0022398E" w:rsidRDefault="0022398E" w:rsidP="0039216D">
      <w:pPr>
        <w:pStyle w:val="Heading1"/>
      </w:pPr>
    </w:p>
    <w:p w:rsidR="0022398E" w:rsidRPr="00CF1A49" w:rsidRDefault="009A22D0" w:rsidP="0039216D">
      <w:pPr>
        <w:pStyle w:val="Heading1"/>
      </w:pPr>
      <w:r>
        <w:rPr>
          <w:noProof/>
        </w:rPr>
        <w:drawing>
          <wp:inline distT="0" distB="0" distL="0" distR="0" wp14:anchorId="02FEDC98" wp14:editId="06616CB1">
            <wp:extent cx="6275070" cy="522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07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D0" w:rsidRPr="009A22D0" w:rsidRDefault="009A22D0" w:rsidP="009A22D0">
      <w:pPr>
        <w:rPr>
          <w:sz w:val="36"/>
          <w:szCs w:val="36"/>
        </w:rPr>
      </w:pPr>
    </w:p>
    <w:sectPr w:rsidR="009A22D0" w:rsidRPr="009A22D0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6EB" w:rsidRDefault="002206EB" w:rsidP="0068194B">
      <w:r>
        <w:separator/>
      </w:r>
    </w:p>
    <w:p w:rsidR="002206EB" w:rsidRDefault="002206EB"/>
    <w:p w:rsidR="002206EB" w:rsidRDefault="002206EB"/>
  </w:endnote>
  <w:endnote w:type="continuationSeparator" w:id="0">
    <w:p w:rsidR="002206EB" w:rsidRDefault="002206EB" w:rsidP="0068194B">
      <w:r>
        <w:continuationSeparator/>
      </w:r>
    </w:p>
    <w:p w:rsidR="002206EB" w:rsidRDefault="002206EB"/>
    <w:p w:rsidR="002206EB" w:rsidRDefault="00220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9D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6EB" w:rsidRDefault="002206EB" w:rsidP="0068194B">
      <w:r>
        <w:separator/>
      </w:r>
    </w:p>
    <w:p w:rsidR="002206EB" w:rsidRDefault="002206EB"/>
    <w:p w:rsidR="002206EB" w:rsidRDefault="002206EB"/>
  </w:footnote>
  <w:footnote w:type="continuationSeparator" w:id="0">
    <w:p w:rsidR="002206EB" w:rsidRDefault="002206EB" w:rsidP="0068194B">
      <w:r>
        <w:continuationSeparator/>
      </w:r>
    </w:p>
    <w:p w:rsidR="002206EB" w:rsidRDefault="002206EB"/>
    <w:p w:rsidR="002206EB" w:rsidRDefault="002206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26D9AA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81A885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231423C"/>
    <w:multiLevelType w:val="hybridMultilevel"/>
    <w:tmpl w:val="6FB25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BBB48D8"/>
    <w:multiLevelType w:val="hybridMultilevel"/>
    <w:tmpl w:val="780E2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1A3E72BA"/>
    <w:multiLevelType w:val="hybridMultilevel"/>
    <w:tmpl w:val="68201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8B5FA4"/>
    <w:multiLevelType w:val="hybridMultilevel"/>
    <w:tmpl w:val="780E2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B6AF8"/>
    <w:multiLevelType w:val="hybridMultilevel"/>
    <w:tmpl w:val="14E4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9286251"/>
    <w:multiLevelType w:val="hybridMultilevel"/>
    <w:tmpl w:val="3412E46A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>
    <w:nsid w:val="3AD2531C"/>
    <w:multiLevelType w:val="hybridMultilevel"/>
    <w:tmpl w:val="780E2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255647"/>
    <w:multiLevelType w:val="hybridMultilevel"/>
    <w:tmpl w:val="68201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4FB05666"/>
    <w:multiLevelType w:val="hybridMultilevel"/>
    <w:tmpl w:val="95462A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646D7E3A"/>
    <w:multiLevelType w:val="hybridMultilevel"/>
    <w:tmpl w:val="780E2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1380E"/>
    <w:multiLevelType w:val="hybridMultilevel"/>
    <w:tmpl w:val="4B38F8AA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4">
    <w:nsid w:val="77D02CA3"/>
    <w:multiLevelType w:val="hybridMultilevel"/>
    <w:tmpl w:val="647ED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45019E"/>
    <w:multiLevelType w:val="hybridMultilevel"/>
    <w:tmpl w:val="97BEC2C0"/>
    <w:lvl w:ilvl="0" w:tplc="B6A42C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0C35FE"/>
    <w:multiLevelType w:val="hybridMultilevel"/>
    <w:tmpl w:val="26285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23"/>
  </w:num>
  <w:num w:numId="16">
    <w:abstractNumId w:val="21"/>
  </w:num>
  <w:num w:numId="17">
    <w:abstractNumId w:val="25"/>
  </w:num>
  <w:num w:numId="18">
    <w:abstractNumId w:val="24"/>
  </w:num>
  <w:num w:numId="19">
    <w:abstractNumId w:val="10"/>
  </w:num>
  <w:num w:numId="20">
    <w:abstractNumId w:val="19"/>
  </w:num>
  <w:num w:numId="21">
    <w:abstractNumId w:val="15"/>
  </w:num>
  <w:num w:numId="22">
    <w:abstractNumId w:val="11"/>
  </w:num>
  <w:num w:numId="23">
    <w:abstractNumId w:val="14"/>
  </w:num>
  <w:num w:numId="24">
    <w:abstractNumId w:val="26"/>
  </w:num>
  <w:num w:numId="25">
    <w:abstractNumId w:val="22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6D"/>
    <w:rsid w:val="000001EF"/>
    <w:rsid w:val="00007322"/>
    <w:rsid w:val="00007728"/>
    <w:rsid w:val="00011D74"/>
    <w:rsid w:val="00024584"/>
    <w:rsid w:val="00024730"/>
    <w:rsid w:val="00055E95"/>
    <w:rsid w:val="0007021F"/>
    <w:rsid w:val="00070F69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06EB"/>
    <w:rsid w:val="0022398E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3684"/>
    <w:rsid w:val="002E7E61"/>
    <w:rsid w:val="002F05E5"/>
    <w:rsid w:val="002F254D"/>
    <w:rsid w:val="002F30E4"/>
    <w:rsid w:val="00307140"/>
    <w:rsid w:val="00316DFF"/>
    <w:rsid w:val="003256CD"/>
    <w:rsid w:val="00325B57"/>
    <w:rsid w:val="00336056"/>
    <w:rsid w:val="0035092B"/>
    <w:rsid w:val="003544E1"/>
    <w:rsid w:val="00366398"/>
    <w:rsid w:val="0039216D"/>
    <w:rsid w:val="003A0632"/>
    <w:rsid w:val="003A30E5"/>
    <w:rsid w:val="003A57E1"/>
    <w:rsid w:val="003A6ADF"/>
    <w:rsid w:val="003B5928"/>
    <w:rsid w:val="003C6EE3"/>
    <w:rsid w:val="003D380F"/>
    <w:rsid w:val="003E05DB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3054"/>
    <w:rsid w:val="00566A35"/>
    <w:rsid w:val="0056701E"/>
    <w:rsid w:val="005740D7"/>
    <w:rsid w:val="005A0F26"/>
    <w:rsid w:val="005A1B10"/>
    <w:rsid w:val="005A6850"/>
    <w:rsid w:val="005B1B1B"/>
    <w:rsid w:val="005C2A14"/>
    <w:rsid w:val="005C5932"/>
    <w:rsid w:val="005D0B64"/>
    <w:rsid w:val="005D3CA7"/>
    <w:rsid w:val="005D4CC1"/>
    <w:rsid w:val="005F4B91"/>
    <w:rsid w:val="005F55D2"/>
    <w:rsid w:val="0062312F"/>
    <w:rsid w:val="00625F2C"/>
    <w:rsid w:val="006576FE"/>
    <w:rsid w:val="006618E9"/>
    <w:rsid w:val="0068194B"/>
    <w:rsid w:val="006855E2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3C63"/>
    <w:rsid w:val="00757803"/>
    <w:rsid w:val="0079206B"/>
    <w:rsid w:val="00796076"/>
    <w:rsid w:val="007C0566"/>
    <w:rsid w:val="007C606B"/>
    <w:rsid w:val="007E6A61"/>
    <w:rsid w:val="00801140"/>
    <w:rsid w:val="00803404"/>
    <w:rsid w:val="008117D1"/>
    <w:rsid w:val="008332BC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062B"/>
    <w:rsid w:val="0097790C"/>
    <w:rsid w:val="0098506E"/>
    <w:rsid w:val="009A22D0"/>
    <w:rsid w:val="009A44CE"/>
    <w:rsid w:val="009C4DFC"/>
    <w:rsid w:val="009D44F8"/>
    <w:rsid w:val="009E3160"/>
    <w:rsid w:val="009E4E7B"/>
    <w:rsid w:val="009F220C"/>
    <w:rsid w:val="009F3B05"/>
    <w:rsid w:val="009F4931"/>
    <w:rsid w:val="00A14534"/>
    <w:rsid w:val="00A16DAA"/>
    <w:rsid w:val="00A24162"/>
    <w:rsid w:val="00A25023"/>
    <w:rsid w:val="00A270EA"/>
    <w:rsid w:val="00A30C84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5B"/>
    <w:rsid w:val="00AB32F8"/>
    <w:rsid w:val="00AB610B"/>
    <w:rsid w:val="00AD360E"/>
    <w:rsid w:val="00AD40FB"/>
    <w:rsid w:val="00AD782D"/>
    <w:rsid w:val="00AE1294"/>
    <w:rsid w:val="00AE7650"/>
    <w:rsid w:val="00B10EBE"/>
    <w:rsid w:val="00B17D49"/>
    <w:rsid w:val="00B236F1"/>
    <w:rsid w:val="00B4760D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6C8A"/>
    <w:rsid w:val="00D37CD3"/>
    <w:rsid w:val="00D66A52"/>
    <w:rsid w:val="00D66EFA"/>
    <w:rsid w:val="00D72A2D"/>
    <w:rsid w:val="00D759DA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984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21C6"/>
    <w:rsid w:val="00EC4CBF"/>
    <w:rsid w:val="00EE2CA8"/>
    <w:rsid w:val="00EF17E8"/>
    <w:rsid w:val="00EF51D9"/>
    <w:rsid w:val="00F130DD"/>
    <w:rsid w:val="00F24884"/>
    <w:rsid w:val="00F476C4"/>
    <w:rsid w:val="00F567F3"/>
    <w:rsid w:val="00F61DF9"/>
    <w:rsid w:val="00F81960"/>
    <w:rsid w:val="00F86519"/>
    <w:rsid w:val="00F8769D"/>
    <w:rsid w:val="00F9350C"/>
    <w:rsid w:val="00F94EB5"/>
    <w:rsid w:val="00F9624D"/>
    <w:rsid w:val="00FB25A1"/>
    <w:rsid w:val="00FB31C1"/>
    <w:rsid w:val="00FB58F2"/>
    <w:rsid w:val="00FC6AEA"/>
    <w:rsid w:val="00FD3D13"/>
    <w:rsid w:val="00FE2112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0C3692-72B9-423E-8172-863ADAEC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87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Raheel</dc:creator>
  <cp:keywords/>
  <dc:description/>
  <cp:lastModifiedBy>Abdullah Raheel</cp:lastModifiedBy>
  <cp:revision>26</cp:revision>
  <dcterms:created xsi:type="dcterms:W3CDTF">2019-03-26T16:52:00Z</dcterms:created>
  <dcterms:modified xsi:type="dcterms:W3CDTF">2019-03-26T18:39:00Z</dcterms:modified>
  <cp:category/>
</cp:coreProperties>
</file>